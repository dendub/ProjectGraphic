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06" w:rsidRDefault="00B11E06">
      <w:pPr>
        <w:rPr>
          <w:lang w:val="en-US"/>
        </w:rPr>
      </w:pPr>
      <w:r>
        <w:rPr>
          <w:lang w:val="en-US"/>
        </w:rPr>
        <w:t>IN ORDER TO COMPILE RUN grk-cw7.sln</w:t>
      </w:r>
    </w:p>
    <w:p w:rsidR="00B068F9" w:rsidRPr="00273B35" w:rsidRDefault="00273B35">
      <w:pPr>
        <w:rPr>
          <w:lang w:val="en-US"/>
        </w:rPr>
      </w:pPr>
      <w:r>
        <w:rPr>
          <w:lang w:val="en-US"/>
        </w:rPr>
        <w:t>Our project contain</w:t>
      </w:r>
      <w:bookmarkStart w:id="0" w:name="_GoBack"/>
      <w:bookmarkEnd w:id="0"/>
      <w:r>
        <w:rPr>
          <w:lang w:val="en-US"/>
        </w:rPr>
        <w:t xml:space="preserve"> next techni</w:t>
      </w:r>
      <w:r w:rsidRPr="00273B35">
        <w:rPr>
          <w:lang w:val="en-US"/>
        </w:rPr>
        <w:t>cs:</w:t>
      </w:r>
    </w:p>
    <w:p w:rsidR="00273B35" w:rsidRDefault="00273B35" w:rsidP="00273B3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:rsidR="00273B35" w:rsidRDefault="00273B35" w:rsidP="00273B3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Skybox</w:t>
      </w:r>
    </w:p>
    <w:p w:rsidR="00273B35" w:rsidRDefault="00273B35" w:rsidP="00273B3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Particle system</w:t>
      </w:r>
    </w:p>
    <w:p w:rsidR="00273B35" w:rsidRDefault="00273B35" w:rsidP="00273B35">
      <w:pPr>
        <w:rPr>
          <w:lang w:val="en-US"/>
        </w:rPr>
      </w:pPr>
      <w:r>
        <w:rPr>
          <w:lang w:val="en-US"/>
        </w:rPr>
        <w:t>Interpolation used in order to get planet go around the Sun.</w:t>
      </w:r>
    </w:p>
    <w:p w:rsidR="00273B35" w:rsidRDefault="00273B35" w:rsidP="00273B35">
      <w:pPr>
        <w:rPr>
          <w:lang w:val="en-US"/>
        </w:rPr>
      </w:pPr>
      <w:r>
        <w:rPr>
          <w:lang w:val="en-US"/>
        </w:rPr>
        <w:t>Skybox in order to get nice space background.</w:t>
      </w:r>
    </w:p>
    <w:p w:rsidR="00273B35" w:rsidRDefault="00273B35" w:rsidP="00273B35">
      <w:pPr>
        <w:rPr>
          <w:lang w:val="en-US"/>
        </w:rPr>
      </w:pPr>
      <w:r>
        <w:rPr>
          <w:lang w:val="en-US"/>
        </w:rPr>
        <w:t>Particle system of fire gives impression of Spaceship movement.</w:t>
      </w:r>
    </w:p>
    <w:p w:rsidR="00273B35" w:rsidRDefault="00273B35" w:rsidP="00273B35">
      <w:pPr>
        <w:rPr>
          <w:lang w:val="en-US"/>
        </w:rPr>
      </w:pPr>
      <w:r>
        <w:rPr>
          <w:lang w:val="en-US"/>
        </w:rPr>
        <w:t>When Spaceship is still no fire goes from it.</w:t>
      </w:r>
    </w:p>
    <w:p w:rsidR="00273B35" w:rsidRDefault="00273B35" w:rsidP="00273B35">
      <w:pPr>
        <w:rPr>
          <w:lang w:val="en-US"/>
        </w:rPr>
      </w:pPr>
      <w:r>
        <w:rPr>
          <w:lang w:val="en-US"/>
        </w:rPr>
        <w:t>Fire colored in different colors. Color depends on how old “fire ball” is.</w:t>
      </w:r>
    </w:p>
    <w:p w:rsidR="00273B35" w:rsidRDefault="00273B35" w:rsidP="00273B35">
      <w:pPr>
        <w:rPr>
          <w:lang w:val="en-US"/>
        </w:rPr>
      </w:pPr>
      <w:r>
        <w:rPr>
          <w:lang w:val="en-US"/>
        </w:rPr>
        <w:t xml:space="preserve"> We can control ship using ‘w’, ‘s’ and mouse </w:t>
      </w:r>
    </w:p>
    <w:p w:rsidR="00273B35" w:rsidRPr="00273B35" w:rsidRDefault="00636A7D" w:rsidP="00273B35">
      <w:pPr>
        <w:rPr>
          <w:lang w:val="en-US"/>
        </w:rPr>
      </w:pPr>
      <w:r>
        <w:rPr>
          <w:lang w:val="en-US"/>
        </w:rPr>
        <w:t>For skybox and particle system we have shaders.</w:t>
      </w:r>
    </w:p>
    <w:sectPr w:rsidR="00273B35" w:rsidRPr="00273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39D1"/>
    <w:multiLevelType w:val="hybridMultilevel"/>
    <w:tmpl w:val="0722E5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5C"/>
    <w:rsid w:val="00273B35"/>
    <w:rsid w:val="004C542A"/>
    <w:rsid w:val="00636A7D"/>
    <w:rsid w:val="00647EED"/>
    <w:rsid w:val="006A545C"/>
    <w:rsid w:val="00B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F71"/>
  <w15:chartTrackingRefBased/>
  <w15:docId w15:val="{7F5B3D67-9799-4DAE-8ADA-6A71B12F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CF46A4ED.dotm</Template>
  <TotalTime>32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Dubovskyy</dc:creator>
  <cp:keywords/>
  <dc:description/>
  <cp:lastModifiedBy>Denys Dubovskyy</cp:lastModifiedBy>
  <cp:revision>4</cp:revision>
  <dcterms:created xsi:type="dcterms:W3CDTF">2019-07-07T16:05:00Z</dcterms:created>
  <dcterms:modified xsi:type="dcterms:W3CDTF">2019-07-08T16:40:00Z</dcterms:modified>
</cp:coreProperties>
</file>